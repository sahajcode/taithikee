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DC74" w14:textId="77777777" w:rsidR="000A0993" w:rsidRDefault="000A0993"/>
    <w:sectPr w:rsidR="000A0993" w:rsidSect="00C32428">
      <w:headerReference w:type="default" r:id="rId6"/>
      <w:foot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A7838" w14:textId="77777777" w:rsidR="00BC4490" w:rsidRDefault="00BC4490" w:rsidP="00C32428">
      <w:r>
        <w:separator/>
      </w:r>
    </w:p>
  </w:endnote>
  <w:endnote w:type="continuationSeparator" w:id="0">
    <w:p w14:paraId="034669F4" w14:textId="77777777" w:rsidR="00BC4490" w:rsidRDefault="00BC4490" w:rsidP="00C3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FDEVANAGARI-LIGHT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ohinoor Devanagari Light">
    <w:altName w:val="KOHINOOR DEVANAGARI LIGHT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926E" w14:textId="2F3C9632" w:rsidR="00C32428" w:rsidRPr="00D57B66" w:rsidRDefault="00C32428" w:rsidP="00C32428">
    <w:pPr>
      <w:pStyle w:val="Footer"/>
      <w:jc w:val="center"/>
      <w:rPr>
        <w:rFonts w:ascii="ITFDEVANAGARI-LIGHT" w:hAnsi="ITFDEVANAGARI-LIGHT" w:cs="ITFDEVANAGARI-LIGHT"/>
        <w:color w:val="05007F" w:themeColor="accent6"/>
        <w:sz w:val="20"/>
        <w:szCs w:val="20"/>
      </w:rPr>
    </w:pPr>
    <w:r w:rsidRPr="00D57B66">
      <w:rPr>
        <w:rFonts w:ascii="Kohinoor Devanagari Light" w:hAnsi="Kohinoor Devanagari Light" w:cs="Kohinoor Devanagari Light"/>
        <w:color w:val="05007F" w:themeColor="accent6"/>
        <w:sz w:val="20"/>
        <w:szCs w:val="20"/>
        <w:cs/>
        <w:lang w:bidi="hi-IN"/>
      </w:rPr>
      <w:t>सहजकोड</w:t>
    </w:r>
    <w:r w:rsidRPr="00D57B66">
      <w:rPr>
        <w:rFonts w:asciiTheme="majorHAnsi" w:hAnsiTheme="majorHAnsi" w:cstheme="majorHAnsi"/>
        <w:color w:val="05007F" w:themeColor="accent6"/>
        <w:sz w:val="20"/>
        <w:szCs w:val="20"/>
        <w:lang w:val="en-US"/>
      </w:rPr>
      <w:t xml:space="preserve"> | SAHAJCODE.COM</w:t>
    </w:r>
  </w:p>
  <w:p w14:paraId="48585A77" w14:textId="77777777" w:rsidR="00C32428" w:rsidRPr="00C32428" w:rsidRDefault="00C32428">
    <w:pPr>
      <w:pStyle w:val="Footer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EBFA" w14:textId="77777777" w:rsidR="00BC4490" w:rsidRDefault="00BC4490" w:rsidP="00C32428">
      <w:r>
        <w:separator/>
      </w:r>
    </w:p>
  </w:footnote>
  <w:footnote w:type="continuationSeparator" w:id="0">
    <w:p w14:paraId="5447519A" w14:textId="77777777" w:rsidR="00BC4490" w:rsidRDefault="00BC4490" w:rsidP="00C32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C1F91" w14:textId="75E235AF" w:rsidR="00C32428" w:rsidRDefault="00C32428" w:rsidP="00C32428">
    <w:pPr>
      <w:pStyle w:val="Header"/>
      <w:jc w:val="right"/>
    </w:pPr>
    <w:r>
      <w:rPr>
        <w:noProof/>
      </w:rPr>
      <w:drawing>
        <wp:inline distT="0" distB="0" distL="0" distR="0" wp14:anchorId="02326BCC" wp14:editId="2835564A">
          <wp:extent cx="720000" cy="720000"/>
          <wp:effectExtent l="0" t="0" r="4445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45C9B7" w14:textId="77777777" w:rsidR="00C32428" w:rsidRDefault="00C324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28"/>
    <w:rsid w:val="000A0993"/>
    <w:rsid w:val="00322DCC"/>
    <w:rsid w:val="009D4661"/>
    <w:rsid w:val="00BA132A"/>
    <w:rsid w:val="00BC4490"/>
    <w:rsid w:val="00C32428"/>
    <w:rsid w:val="00D57B66"/>
    <w:rsid w:val="00F4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9C1C"/>
  <w15:chartTrackingRefBased/>
  <w15:docId w15:val="{38D74B70-1CD4-0B4A-B28B-076E031C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4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428"/>
  </w:style>
  <w:style w:type="paragraph" w:styleId="Footer">
    <w:name w:val="footer"/>
    <w:basedOn w:val="Normal"/>
    <w:link w:val="FooterChar"/>
    <w:uiPriority w:val="99"/>
    <w:unhideWhenUsed/>
    <w:rsid w:val="00C324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428"/>
  </w:style>
  <w:style w:type="paragraph" w:styleId="NormalWeb">
    <w:name w:val="Normal (Web)"/>
    <w:basedOn w:val="Normal"/>
    <w:uiPriority w:val="99"/>
    <w:semiHidden/>
    <w:unhideWhenUsed/>
    <w:rsid w:val="00C324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ahajcode">
  <a:themeElements>
    <a:clrScheme name="sahajcode">
      <a:dk1>
        <a:srgbClr val="000000"/>
      </a:dk1>
      <a:lt1>
        <a:srgbClr val="FFFFFF"/>
      </a:lt1>
      <a:dk2>
        <a:srgbClr val="252525"/>
      </a:dk2>
      <a:lt2>
        <a:srgbClr val="EDF1FA"/>
      </a:lt2>
      <a:accent1>
        <a:srgbClr val="FF9932"/>
      </a:accent1>
      <a:accent2>
        <a:srgbClr val="138808"/>
      </a:accent2>
      <a:accent3>
        <a:srgbClr val="E3000F"/>
      </a:accent3>
      <a:accent4>
        <a:srgbClr val="08D5A0"/>
      </a:accent4>
      <a:accent5>
        <a:srgbClr val="07A5FA"/>
      </a:accent5>
      <a:accent6>
        <a:srgbClr val="05007F"/>
      </a:accent6>
      <a:hlink>
        <a:srgbClr val="4261EE"/>
      </a:hlink>
      <a:folHlink>
        <a:srgbClr val="7108B6"/>
      </a:folHlink>
    </a:clrScheme>
    <a:fontScheme name="Office Them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hajcode" id="{B7E6EDBC-E69C-7947-9135-4AFCCE114640}" vid="{5D030A66-EB5C-BB48-ABD7-69C74A1D3A0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sahajcode-template.docx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 Roy</dc:creator>
  <cp:keywords/>
  <dc:description/>
  <cp:lastModifiedBy>Prady Roy</cp:lastModifiedBy>
  <cp:revision>2</cp:revision>
  <dcterms:created xsi:type="dcterms:W3CDTF">2022-12-25T04:28:00Z</dcterms:created>
  <dcterms:modified xsi:type="dcterms:W3CDTF">2022-12-25T04:28:00Z</dcterms:modified>
</cp:coreProperties>
</file>